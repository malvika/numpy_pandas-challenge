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614A9" w14:textId="77777777" w:rsidR="00877789" w:rsidRDefault="00877789" w:rsidP="00877789">
      <w:pPr>
        <w:pStyle w:val="Date"/>
      </w:pPr>
      <w:proofErr w:type="spellStart"/>
      <w:r>
        <w:t>Malvika</w:t>
      </w:r>
      <w:proofErr w:type="spellEnd"/>
      <w:r>
        <w:t xml:space="preserve"> Mathur</w:t>
      </w:r>
      <w:bookmarkStart w:id="0" w:name="_GoBack"/>
      <w:bookmarkEnd w:id="0"/>
    </w:p>
    <w:p w14:paraId="02436CBE" w14:textId="77777777" w:rsidR="00877789" w:rsidRPr="00877789" w:rsidRDefault="000D10B0" w:rsidP="00877789">
      <w:pPr>
        <w:pStyle w:val="Date"/>
      </w:pPr>
      <w:r>
        <w:t>George Washington University- Data Analytics and Visualization</w:t>
      </w:r>
    </w:p>
    <w:p w14:paraId="6FAF643A" w14:textId="77777777" w:rsidR="002F0C70" w:rsidRPr="000D10B0" w:rsidRDefault="000D10B0">
      <w:pPr>
        <w:pStyle w:val="Title"/>
        <w:rPr>
          <w:sz w:val="40"/>
          <w:szCs w:val="52"/>
        </w:rPr>
      </w:pPr>
      <w:r w:rsidRPr="000D10B0">
        <w:rPr>
          <w:sz w:val="40"/>
          <w:szCs w:val="52"/>
        </w:rPr>
        <w:t>Analysis of trends in heroes of pymoli</w:t>
      </w:r>
    </w:p>
    <w:p w14:paraId="36A4EF8C" w14:textId="77777777" w:rsidR="00F713EE" w:rsidRDefault="00F713EE" w:rsidP="00F713EE"/>
    <w:p w14:paraId="70869C9B" w14:textId="77777777" w:rsidR="00D923B3" w:rsidRDefault="00F713EE" w:rsidP="00F713EE">
      <w:r>
        <w:t xml:space="preserve"> 1. T</w:t>
      </w:r>
      <w:r w:rsidR="00D923B3">
        <w:t>he majority of the players are between the ages of 20-24 years of age and mostly male</w:t>
      </w:r>
    </w:p>
    <w:p w14:paraId="7732E2D6" w14:textId="77777777" w:rsidR="00F713EE" w:rsidRDefault="00F713EE" w:rsidP="00F713EE">
      <w:r>
        <w:t xml:space="preserve">2. The normalized price for males is higher than that of the females </w:t>
      </w:r>
    </w:p>
    <w:p w14:paraId="763527BF" w14:textId="77777777" w:rsidR="00F713EE" w:rsidRDefault="00F713EE" w:rsidP="00F713EE">
      <w:r>
        <w:t xml:space="preserve">3. </w:t>
      </w:r>
      <w:r w:rsidR="004F40AA">
        <w:t xml:space="preserve">The most profitable items </w:t>
      </w:r>
      <w:r w:rsidR="00877789">
        <w:t xml:space="preserve">are within the price </w:t>
      </w:r>
      <w:proofErr w:type="gramStart"/>
      <w:r w:rsidR="00877789">
        <w:t>range  $</w:t>
      </w:r>
      <w:proofErr w:type="gramEnd"/>
      <w:r w:rsidR="00877789">
        <w:t xml:space="preserve">3-$5 </w:t>
      </w:r>
    </w:p>
    <w:p w14:paraId="7042BBE7" w14:textId="77777777" w:rsidR="002F0C70" w:rsidRDefault="002F0C70"/>
    <w:sectPr w:rsidR="002F0C70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3E84B0" w14:textId="77777777" w:rsidR="00106DE5" w:rsidRDefault="00106DE5">
      <w:pPr>
        <w:spacing w:after="0" w:line="240" w:lineRule="auto"/>
      </w:pPr>
      <w:r>
        <w:separator/>
      </w:r>
    </w:p>
    <w:p w14:paraId="70753D6F" w14:textId="77777777" w:rsidR="00106DE5" w:rsidRDefault="00106DE5"/>
  </w:endnote>
  <w:endnote w:type="continuationSeparator" w:id="0">
    <w:p w14:paraId="3696DC58" w14:textId="77777777" w:rsidR="00106DE5" w:rsidRDefault="00106DE5">
      <w:pPr>
        <w:spacing w:after="0" w:line="240" w:lineRule="auto"/>
      </w:pPr>
      <w:r>
        <w:continuationSeparator/>
      </w:r>
    </w:p>
    <w:p w14:paraId="548FF2BC" w14:textId="77777777" w:rsidR="00106DE5" w:rsidRDefault="00106D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2548A" w14:textId="77777777" w:rsidR="002F0C70" w:rsidRDefault="00106DE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098C3F" w14:textId="77777777" w:rsidR="00106DE5" w:rsidRDefault="00106DE5">
      <w:pPr>
        <w:spacing w:after="0" w:line="240" w:lineRule="auto"/>
      </w:pPr>
      <w:r>
        <w:separator/>
      </w:r>
    </w:p>
    <w:p w14:paraId="3E561D96" w14:textId="77777777" w:rsidR="00106DE5" w:rsidRDefault="00106DE5"/>
  </w:footnote>
  <w:footnote w:type="continuationSeparator" w:id="0">
    <w:p w14:paraId="5B47D040" w14:textId="77777777" w:rsidR="00106DE5" w:rsidRDefault="00106DE5">
      <w:pPr>
        <w:spacing w:after="0" w:line="240" w:lineRule="auto"/>
      </w:pPr>
      <w:r>
        <w:continuationSeparator/>
      </w:r>
    </w:p>
    <w:p w14:paraId="6D0D147E" w14:textId="77777777" w:rsidR="00106DE5" w:rsidRDefault="00106DE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B0"/>
    <w:rsid w:val="000D10B0"/>
    <w:rsid w:val="00106DE5"/>
    <w:rsid w:val="002F0C70"/>
    <w:rsid w:val="004F40AA"/>
    <w:rsid w:val="00877789"/>
    <w:rsid w:val="00D923B3"/>
    <w:rsid w:val="00F7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3A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lvikamathur/Library/Containers/com.microsoft.Word/Data/Library/Caches/1033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9</TotalTime>
  <Pages>1</Pages>
  <Words>51</Words>
  <Characters>293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2018-03-20T00:40:00Z</dcterms:created>
  <dcterms:modified xsi:type="dcterms:W3CDTF">2018-03-20T00:57:00Z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